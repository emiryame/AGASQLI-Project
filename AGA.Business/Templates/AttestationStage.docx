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24" w:rsidRPr="004335F4" w:rsidRDefault="00AE7B24">
      <w:pPr>
        <w:pStyle w:val="En-tte"/>
        <w:tabs>
          <w:tab w:val="clear" w:pos="4536"/>
          <w:tab w:val="clear" w:pos="9072"/>
        </w:tabs>
        <w:rPr>
          <w:rFonts w:ascii="Verdana" w:hAnsi="Verdana" w:cs="Arial"/>
        </w:rPr>
      </w:pPr>
    </w:p>
    <w:p w:rsidR="00AE7B24" w:rsidRPr="004335F4" w:rsidRDefault="00AE7B24">
      <w:pPr>
        <w:pStyle w:val="En-tte"/>
        <w:tabs>
          <w:tab w:val="clear" w:pos="4536"/>
          <w:tab w:val="clear" w:pos="9072"/>
        </w:tabs>
        <w:rPr>
          <w:rFonts w:ascii="Verdana" w:hAnsi="Verdana" w:cs="Arial"/>
        </w:rPr>
      </w:pPr>
    </w:p>
    <w:p w:rsidR="00AE7B24" w:rsidRPr="004335F4" w:rsidRDefault="00AE7B24">
      <w:pPr>
        <w:pStyle w:val="En-tte"/>
        <w:tabs>
          <w:tab w:val="clear" w:pos="4536"/>
          <w:tab w:val="clear" w:pos="9072"/>
        </w:tabs>
        <w:rPr>
          <w:rFonts w:ascii="Verdana" w:hAnsi="Verdana" w:cs="Arial"/>
        </w:rPr>
      </w:pPr>
    </w:p>
    <w:p w:rsidR="00AE7B24" w:rsidRDefault="00AE7B24" w:rsidP="00843E19">
      <w:pPr>
        <w:pStyle w:val="En-tte"/>
        <w:tabs>
          <w:tab w:val="clear" w:pos="4536"/>
          <w:tab w:val="clear" w:pos="9072"/>
        </w:tabs>
        <w:rPr>
          <w:rFonts w:ascii="Verdana" w:hAnsi="Verdana"/>
        </w:rPr>
      </w:pP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  <w:r w:rsidRPr="004335F4">
        <w:rPr>
          <w:rFonts w:ascii="Verdana" w:hAnsi="Verdana"/>
        </w:rPr>
        <w:tab/>
      </w:r>
    </w:p>
    <w:p w:rsidR="00AE7B24" w:rsidRPr="004335F4" w:rsidRDefault="00AE7B24" w:rsidP="00843E19">
      <w:pPr>
        <w:pStyle w:val="En-tte"/>
        <w:tabs>
          <w:tab w:val="clear" w:pos="4536"/>
          <w:tab w:val="clear" w:pos="9072"/>
        </w:tabs>
        <w:rPr>
          <w:rFonts w:ascii="Verdana" w:hAnsi="Verdana" w:cs="Arial"/>
          <w:b/>
          <w:bCs/>
          <w:sz w:val="36"/>
        </w:rPr>
      </w:pPr>
    </w:p>
    <w:p w:rsidR="00AE7B24" w:rsidRPr="004825ED" w:rsidRDefault="00AE7B24" w:rsidP="000A273A">
      <w:pPr>
        <w:pStyle w:val="Titre6"/>
        <w:jc w:val="righ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Oujda</w:t>
      </w:r>
      <w:r w:rsidRPr="004825ED">
        <w:rPr>
          <w:rFonts w:ascii="Verdana" w:hAnsi="Verdana"/>
          <w:b w:val="0"/>
          <w:sz w:val="22"/>
        </w:rPr>
        <w:t xml:space="preserve">, le </w:t>
      </w:r>
      <w:r w:rsidR="000A273A">
        <w:rPr>
          <w:rFonts w:ascii="Verdana" w:hAnsi="Verdana"/>
          <w:b w:val="0"/>
          <w:sz w:val="22"/>
        </w:rPr>
        <w:t>%date%</w:t>
      </w:r>
    </w:p>
    <w:p w:rsidR="00AE7B24" w:rsidRDefault="00AE7B24" w:rsidP="004825ED">
      <w:pPr>
        <w:jc w:val="both"/>
        <w:rPr>
          <w:rFonts w:ascii="Verdana" w:hAnsi="Verdana"/>
        </w:rPr>
      </w:pPr>
    </w:p>
    <w:p w:rsidR="00AE7B24" w:rsidRDefault="00AE7B24" w:rsidP="004825ED">
      <w:pPr>
        <w:jc w:val="both"/>
        <w:rPr>
          <w:rFonts w:ascii="Verdana" w:hAnsi="Verdana"/>
        </w:rPr>
      </w:pPr>
    </w:p>
    <w:p w:rsidR="00AE7B24" w:rsidRDefault="00AE7B24" w:rsidP="004825ED">
      <w:pPr>
        <w:jc w:val="both"/>
        <w:rPr>
          <w:rFonts w:ascii="Verdana" w:hAnsi="Verdana"/>
          <w:sz w:val="24"/>
        </w:rPr>
      </w:pPr>
    </w:p>
    <w:p w:rsidR="00AE7B24" w:rsidRDefault="00AE7B24" w:rsidP="004825ED">
      <w:pPr>
        <w:jc w:val="both"/>
        <w:rPr>
          <w:rFonts w:ascii="Verdana" w:hAnsi="Verdana"/>
          <w:sz w:val="24"/>
        </w:rPr>
      </w:pPr>
    </w:p>
    <w:p w:rsidR="00AE7B24" w:rsidRDefault="00AE7B24" w:rsidP="004825ED">
      <w:pPr>
        <w:jc w:val="both"/>
        <w:rPr>
          <w:rFonts w:ascii="Verdana" w:hAnsi="Verdana"/>
          <w:sz w:val="24"/>
        </w:rPr>
      </w:pPr>
    </w:p>
    <w:p w:rsidR="00AE7B24" w:rsidRPr="004825ED" w:rsidRDefault="00AE7B24" w:rsidP="004825ED">
      <w:pPr>
        <w:pStyle w:val="Titre5"/>
        <w:rPr>
          <w:rFonts w:ascii="Verdana" w:hAnsi="Verdana"/>
          <w:sz w:val="28"/>
        </w:rPr>
      </w:pPr>
      <w:r w:rsidRPr="004825ED">
        <w:rPr>
          <w:rFonts w:ascii="Verdana" w:hAnsi="Verdana"/>
          <w:sz w:val="28"/>
        </w:rPr>
        <w:t xml:space="preserve">ATTESTATION DE </w:t>
      </w:r>
      <w:r>
        <w:rPr>
          <w:rFonts w:ascii="Verdana" w:hAnsi="Verdana"/>
          <w:sz w:val="28"/>
        </w:rPr>
        <w:t>STAGE</w:t>
      </w:r>
    </w:p>
    <w:p w:rsidR="00AE7B24" w:rsidRDefault="00AE7B24" w:rsidP="004825ED">
      <w:pPr>
        <w:widowControl w:val="0"/>
        <w:jc w:val="both"/>
        <w:rPr>
          <w:rFonts w:ascii="Verdana" w:hAnsi="Verdana"/>
          <w:b/>
          <w:sz w:val="22"/>
        </w:rPr>
      </w:pPr>
    </w:p>
    <w:p w:rsidR="00AE7B24" w:rsidRDefault="00AE7B24" w:rsidP="004825ED">
      <w:pPr>
        <w:widowControl w:val="0"/>
        <w:jc w:val="both"/>
        <w:rPr>
          <w:rFonts w:ascii="Verdana" w:hAnsi="Verdana"/>
          <w:b/>
          <w:sz w:val="22"/>
        </w:rPr>
      </w:pPr>
    </w:p>
    <w:p w:rsidR="00AE7B24" w:rsidRDefault="00AE7B24" w:rsidP="004825ED">
      <w:pPr>
        <w:widowControl w:val="0"/>
        <w:jc w:val="both"/>
        <w:rPr>
          <w:rFonts w:ascii="Verdana" w:hAnsi="Verdana"/>
          <w:b/>
          <w:sz w:val="22"/>
        </w:rPr>
      </w:pPr>
    </w:p>
    <w:p w:rsidR="00AE7B24" w:rsidRPr="007363A8" w:rsidRDefault="00AE7B24" w:rsidP="00FA3EE9">
      <w:pPr>
        <w:pStyle w:val="PrformatHTML"/>
        <w:shd w:val="clear" w:color="auto" w:fill="FFFFFF"/>
        <w:rPr>
          <w:rFonts w:ascii="Verdana" w:hAnsi="Verdana" w:cs="Arial"/>
          <w:sz w:val="24"/>
          <w:szCs w:val="24"/>
        </w:rPr>
      </w:pPr>
      <w:r w:rsidRPr="007363A8">
        <w:rPr>
          <w:rFonts w:ascii="Verdana" w:hAnsi="Verdana" w:cs="Arial"/>
          <w:sz w:val="24"/>
          <w:szCs w:val="24"/>
        </w:rPr>
        <w:t xml:space="preserve">Nous soussigné, SQLI Maroc S.A, dont le siège est sis à Angle Av Fal Ould Oumeir et Rue la Mosquée Badr, AGDAL, RABAT, certifie </w:t>
      </w:r>
      <w:r w:rsidR="00EB10A6">
        <w:rPr>
          <w:rFonts w:ascii="Verdana" w:hAnsi="Verdana" w:cs="Arial"/>
          <w:sz w:val="24"/>
          <w:szCs w:val="24"/>
        </w:rPr>
        <w:t>que %civilite% %nom% %prenom%</w:t>
      </w:r>
      <w:r w:rsidRPr="007363A8">
        <w:rPr>
          <w:rFonts w:ascii="Verdana" w:hAnsi="Verdana" w:cs="Arial"/>
          <w:sz w:val="24"/>
          <w:szCs w:val="24"/>
        </w:rPr>
        <w:t>,</w:t>
      </w:r>
      <w:r w:rsidRPr="007363A8">
        <w:rPr>
          <w:rFonts w:ascii="Verdana" w:hAnsi="Verdana" w:cs="Arial"/>
          <w:color w:val="000000"/>
          <w:sz w:val="24"/>
          <w:szCs w:val="24"/>
        </w:rPr>
        <w:t xml:space="preserve"> titulaire de </w:t>
      </w:r>
      <w:r w:rsidR="00030E1E">
        <w:rPr>
          <w:rFonts w:ascii="Verdana" w:hAnsi="Verdana" w:cs="Arial"/>
          <w:color w:val="000000"/>
          <w:sz w:val="24"/>
          <w:szCs w:val="24"/>
        </w:rPr>
        <w:t>la CIN %cin%</w:t>
      </w:r>
      <w:r w:rsidR="00456ADC">
        <w:rPr>
          <w:rFonts w:ascii="Verdana" w:hAnsi="Verdana" w:cs="Arial"/>
          <w:sz w:val="24"/>
          <w:szCs w:val="24"/>
        </w:rPr>
        <w:t xml:space="preserve"> et demeurant %adresse%</w:t>
      </w:r>
      <w:r w:rsidRPr="007363A8">
        <w:rPr>
          <w:rFonts w:ascii="Verdana" w:hAnsi="Verdana" w:cs="Arial"/>
          <w:sz w:val="24"/>
          <w:szCs w:val="24"/>
        </w:rPr>
        <w:t xml:space="preserve">, a effectué un stage de fin d’étude au sein de la société SQLI Maroc (Agence Oujda) du </w:t>
      </w:r>
      <w:r w:rsidR="00A10C73">
        <w:rPr>
          <w:rFonts w:ascii="Verdana" w:hAnsi="Verdana" w:cs="Arial"/>
          <w:b/>
          <w:noProof/>
          <w:sz w:val="24"/>
          <w:szCs w:val="24"/>
        </w:rPr>
        <w:t>%dateDebut</w:t>
      </w:r>
      <w:r w:rsidR="00FA3EE9">
        <w:rPr>
          <w:rFonts w:ascii="Verdana" w:hAnsi="Verdana" w:cs="Arial"/>
          <w:b/>
          <w:noProof/>
          <w:sz w:val="24"/>
          <w:szCs w:val="24"/>
        </w:rPr>
        <w:t>Stage</w:t>
      </w:r>
      <w:r w:rsidR="00A10C73">
        <w:rPr>
          <w:rFonts w:ascii="Verdana" w:hAnsi="Verdana" w:cs="Arial"/>
          <w:b/>
          <w:noProof/>
          <w:sz w:val="24"/>
          <w:szCs w:val="24"/>
        </w:rPr>
        <w:t xml:space="preserve">% </w:t>
      </w:r>
      <w:r w:rsidRPr="007363A8">
        <w:rPr>
          <w:rFonts w:ascii="Verdana" w:hAnsi="Verdana" w:cs="Arial"/>
          <w:sz w:val="24"/>
          <w:szCs w:val="24"/>
        </w:rPr>
        <w:t>au</w:t>
      </w:r>
      <w:r w:rsidR="00FA3EE9">
        <w:rPr>
          <w:rFonts w:ascii="Verdana" w:hAnsi="Verdana" w:cs="Arial"/>
          <w:sz w:val="24"/>
          <w:szCs w:val="24"/>
        </w:rPr>
        <w:t xml:space="preserve"> </w:t>
      </w:r>
      <w:r w:rsidR="00FA3EE9">
        <w:rPr>
          <w:rFonts w:ascii="Verdana" w:hAnsi="Verdana" w:cs="Arial"/>
          <w:b/>
          <w:noProof/>
          <w:sz w:val="24"/>
          <w:szCs w:val="24"/>
        </w:rPr>
        <w:t>%dateFin</w:t>
      </w:r>
      <w:r w:rsidR="001C2FC8">
        <w:rPr>
          <w:rFonts w:ascii="Verdana" w:hAnsi="Verdana" w:cs="Arial"/>
          <w:b/>
          <w:noProof/>
          <w:sz w:val="24"/>
          <w:szCs w:val="24"/>
        </w:rPr>
        <w:t>Stage</w:t>
      </w:r>
      <w:r w:rsidR="00FA3EE9">
        <w:rPr>
          <w:rFonts w:ascii="Verdana" w:hAnsi="Verdana" w:cs="Arial"/>
          <w:b/>
          <w:noProof/>
          <w:sz w:val="24"/>
          <w:szCs w:val="24"/>
        </w:rPr>
        <w:t>%</w:t>
      </w:r>
      <w:r w:rsidRPr="007363A8">
        <w:rPr>
          <w:rFonts w:ascii="Verdana" w:hAnsi="Verdana" w:cs="Arial"/>
          <w:sz w:val="24"/>
          <w:szCs w:val="24"/>
        </w:rPr>
        <w:t xml:space="preserve">. </w:t>
      </w:r>
    </w:p>
    <w:p w:rsidR="00AE7B24" w:rsidRPr="007363A8" w:rsidRDefault="00AE7B24" w:rsidP="002A124B">
      <w:pPr>
        <w:widowControl w:val="0"/>
        <w:ind w:left="284"/>
        <w:jc w:val="both"/>
        <w:rPr>
          <w:rFonts w:ascii="Verdana" w:hAnsi="Verdana" w:cs="Arial"/>
          <w:sz w:val="24"/>
          <w:szCs w:val="24"/>
        </w:rPr>
      </w:pPr>
    </w:p>
    <w:p w:rsidR="00AE7B24" w:rsidRPr="007363A8" w:rsidRDefault="00AE7B24" w:rsidP="002A124B">
      <w:pPr>
        <w:pStyle w:val="En-tte"/>
        <w:tabs>
          <w:tab w:val="clear" w:pos="4536"/>
          <w:tab w:val="clear" w:pos="9072"/>
        </w:tabs>
        <w:ind w:left="284"/>
        <w:jc w:val="both"/>
        <w:rPr>
          <w:rFonts w:ascii="Verdana" w:hAnsi="Verdana" w:cs="Arial"/>
          <w:sz w:val="24"/>
          <w:szCs w:val="24"/>
        </w:rPr>
      </w:pPr>
      <w:r w:rsidRPr="007363A8">
        <w:rPr>
          <w:rFonts w:ascii="Verdana" w:hAnsi="Verdana" w:cs="Arial"/>
          <w:sz w:val="24"/>
          <w:szCs w:val="24"/>
        </w:rPr>
        <w:t>La présente attestation est délivrée à l’intéressé sur sa demande pour servir et valoir ce que de droit.</w:t>
      </w:r>
    </w:p>
    <w:p w:rsidR="00AE7B24" w:rsidRPr="00EB0207" w:rsidRDefault="00AE7B24" w:rsidP="004825ED">
      <w:pPr>
        <w:jc w:val="both"/>
        <w:rPr>
          <w:rFonts w:ascii="Verdana" w:hAnsi="Verdana" w:cs="Arial"/>
          <w:sz w:val="24"/>
          <w:szCs w:val="24"/>
        </w:rPr>
      </w:pPr>
    </w:p>
    <w:p w:rsidR="00AE7B24" w:rsidRPr="00EB0207" w:rsidRDefault="00AE7B24" w:rsidP="00482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AE7B24" w:rsidRPr="00EB0207" w:rsidRDefault="00AE7B24" w:rsidP="004825ED">
      <w:pPr>
        <w:jc w:val="both"/>
        <w:rPr>
          <w:rFonts w:ascii="Verdana" w:hAnsi="Verdana"/>
          <w:sz w:val="24"/>
          <w:szCs w:val="24"/>
        </w:rPr>
      </w:pPr>
    </w:p>
    <w:p w:rsidR="00AE7B24" w:rsidRDefault="00AE7B24" w:rsidP="00BE0CCF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right"/>
        <w:rPr>
          <w:rFonts w:ascii="Arial" w:hAnsi="Arial" w:cs="Arial"/>
        </w:rPr>
      </w:pPr>
    </w:p>
    <w:p w:rsidR="00AE7B24" w:rsidRDefault="00AE7B24" w:rsidP="00BE0CCF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b/>
          <w:noProof/>
          <w:sz w:val="22"/>
        </w:rPr>
        <w:t xml:space="preserve">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AE7B24" w:rsidRPr="00253FD9" w:rsidRDefault="00AE7B24" w:rsidP="00BE0CCF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</w:pPr>
      <w:r>
        <w:rPr>
          <w:rFonts w:ascii="Verdana" w:hAnsi="Verdana"/>
          <w:sz w:val="22"/>
        </w:rPr>
        <w:t xml:space="preserve">    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AE7B24" w:rsidRPr="00504207" w:rsidRDefault="00AE7B24" w:rsidP="00BE0CCF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</w:p>
    <w:p w:rsidR="00AE7B24" w:rsidRDefault="00AE7B24" w:rsidP="00843E19">
      <w:pPr>
        <w:pStyle w:val="En-tte"/>
        <w:tabs>
          <w:tab w:val="clear" w:pos="4536"/>
          <w:tab w:val="clear" w:pos="9072"/>
        </w:tabs>
        <w:ind w:right="-28"/>
        <w:jc w:val="both"/>
        <w:rPr>
          <w:rFonts w:ascii="Verdana" w:hAnsi="Verdana"/>
          <w:sz w:val="24"/>
          <w:szCs w:val="24"/>
        </w:rPr>
        <w:sectPr w:rsidR="00AE7B24" w:rsidSect="00AE7B24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74" w:right="1134" w:bottom="1440" w:left="851" w:header="426" w:footer="947" w:gutter="0"/>
          <w:pgNumType w:start="1"/>
          <w:cols w:space="720"/>
          <w:titlePg/>
        </w:sectPr>
      </w:pPr>
    </w:p>
    <w:p w:rsidR="00AE7B24" w:rsidRPr="007C4678" w:rsidRDefault="00AE7B24" w:rsidP="00843E19">
      <w:pPr>
        <w:pStyle w:val="En-tte"/>
        <w:tabs>
          <w:tab w:val="clear" w:pos="4536"/>
          <w:tab w:val="clear" w:pos="9072"/>
        </w:tabs>
        <w:ind w:right="-28"/>
        <w:jc w:val="both"/>
        <w:rPr>
          <w:rFonts w:ascii="Verdana" w:hAnsi="Verdana"/>
          <w:sz w:val="24"/>
          <w:szCs w:val="24"/>
        </w:rPr>
      </w:pPr>
    </w:p>
    <w:sectPr w:rsidR="00AE7B24" w:rsidRPr="007C4678" w:rsidSect="00AE7B24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474" w:right="1134" w:bottom="1440" w:left="851" w:header="426" w:footer="94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0E" w:rsidRDefault="004C380E">
      <w:r>
        <w:separator/>
      </w:r>
    </w:p>
  </w:endnote>
  <w:endnote w:type="continuationSeparator" w:id="0">
    <w:p w:rsidR="004C380E" w:rsidRDefault="004C3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24" w:rsidRDefault="00AE7B24">
    <w:pPr>
      <w:pStyle w:val="Pieddepage"/>
      <w:jc w:val="center"/>
    </w:pPr>
    <w:r>
      <w:t xml:space="preserve">P </w:t>
    </w:r>
    <w:r w:rsidR="001B4BB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1B4BB3">
      <w:rPr>
        <w:rStyle w:val="Numrodepage"/>
      </w:rPr>
      <w:fldChar w:fldCharType="separate"/>
    </w:r>
    <w:r>
      <w:rPr>
        <w:rStyle w:val="Numrodepage"/>
        <w:noProof/>
      </w:rPr>
      <w:t>1</w:t>
    </w:r>
    <w:r w:rsidR="001B4BB3">
      <w:rPr>
        <w:rStyle w:val="Numrodepa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24" w:rsidRDefault="00AE7B24" w:rsidP="007C4678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SQLI Maroc, S.A au capital de 500 000 DH, RC 57749, Patente n° </w:t>
    </w:r>
    <w:r>
      <w:rPr>
        <w:rFonts w:ascii="Verdana" w:hAnsi="Verdana"/>
        <w:sz w:val="16"/>
        <w:szCs w:val="14"/>
        <w:shd w:val="clear" w:color="auto" w:fill="FFFFFF"/>
      </w:rPr>
      <w:t>25741203</w:t>
    </w:r>
    <w:r>
      <w:rPr>
        <w:rFonts w:ascii="Verdana" w:hAnsi="Verdana" w:cs="Arial"/>
        <w:sz w:val="16"/>
        <w:szCs w:val="16"/>
      </w:rPr>
      <w:t>, IF n° 3303792, affiliation CNSS 6636461</w:t>
    </w:r>
  </w:p>
  <w:p w:rsidR="00AE7B24" w:rsidRDefault="00AE7B24" w:rsidP="007C4678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Siège: Angle Av Fal Ould Oumeir et Rue la Mosquée Badr, AGDAL, RABAT    Tél. : +212 (0) 37 577 940    Fax : +212 (0) 37 577 950    </w:t>
    </w:r>
  </w:p>
  <w:p w:rsidR="00AE7B24" w:rsidRDefault="00AE7B24" w:rsidP="007C4678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>
      <w:rPr>
        <w:sz w:val="16"/>
        <w:szCs w:val="16"/>
        <w:lang w:val="en-GB"/>
      </w:rPr>
      <w:t xml:space="preserve">Email : </w:t>
    </w:r>
    <w:hyperlink r:id="rId1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>
      <w:rPr>
        <w:sz w:val="16"/>
        <w:szCs w:val="16"/>
        <w:lang w:val="en-GB"/>
      </w:rPr>
      <w:t xml:space="preserve">    Web : </w:t>
    </w:r>
    <w:hyperlink r:id="rId2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AE7B24" w:rsidRPr="00507063" w:rsidRDefault="00AE7B24" w:rsidP="00EB0207">
    <w:pPr>
      <w:pStyle w:val="Pieddepage"/>
      <w:rPr>
        <w:lang w:val="en-GB"/>
      </w:rPr>
    </w:pPr>
  </w:p>
  <w:p w:rsidR="00AE7B24" w:rsidRPr="007C612A" w:rsidRDefault="00AE7B24" w:rsidP="007C612A">
    <w:pPr>
      <w:jc w:val="center"/>
    </w:pPr>
    <w:r w:rsidRPr="007C612A">
      <w:rPr>
        <w:rStyle w:val="il"/>
        <w:rFonts w:ascii="Calibri" w:hAnsi="Calibri" w:cs="Calibri"/>
        <w:bCs/>
        <w:color w:val="222222"/>
        <w:shd w:val="clear" w:color="auto" w:fill="FFFFFF"/>
      </w:rPr>
      <w:t>ICE</w:t>
    </w:r>
    <w:r w:rsidRPr="007C612A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7C612A">
      <w:rPr>
        <w:rFonts w:ascii="Calibri" w:hAnsi="Calibri" w:cs="Calibri"/>
        <w:bCs/>
        <w:color w:val="222222"/>
        <w:shd w:val="clear" w:color="auto" w:fill="FFFFFF"/>
      </w:rPr>
      <w:t>:</w:t>
    </w:r>
    <w:r w:rsidRPr="007C612A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7C612A">
      <w:rPr>
        <w:rFonts w:ascii="Arial" w:hAnsi="Arial" w:cs="Arial"/>
        <w:bCs/>
        <w:color w:val="222222"/>
        <w:shd w:val="clear" w:color="auto" w:fill="FFFFFF"/>
      </w:rPr>
      <w:t>000095255000070</w:t>
    </w:r>
  </w:p>
  <w:p w:rsidR="00AE7B24" w:rsidRPr="00EB0207" w:rsidRDefault="00AE7B24" w:rsidP="00EB0207">
    <w:pPr>
      <w:pStyle w:val="Pieddepage"/>
      <w:rPr>
        <w:lang w:val="en-GB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63" w:rsidRDefault="00395463">
    <w:pPr>
      <w:pStyle w:val="Pieddepage"/>
      <w:jc w:val="center"/>
    </w:pPr>
    <w:r>
      <w:t xml:space="preserve">P </w:t>
    </w:r>
    <w:r w:rsidR="001B4BB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1B4BB3">
      <w:rPr>
        <w:rStyle w:val="Numrodepage"/>
      </w:rPr>
      <w:fldChar w:fldCharType="separate"/>
    </w:r>
    <w:r>
      <w:rPr>
        <w:rStyle w:val="Numrodepage"/>
        <w:noProof/>
      </w:rPr>
      <w:t>1</w:t>
    </w:r>
    <w:r w:rsidR="001B4BB3">
      <w:rPr>
        <w:rStyle w:val="Numrodepage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63" w:rsidRDefault="00395463" w:rsidP="007C4678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SQLI Maroc, S.A au capital de 500 000 DH, RC 57749, Patente n° </w:t>
    </w:r>
    <w:r>
      <w:rPr>
        <w:rFonts w:ascii="Verdana" w:hAnsi="Verdana"/>
        <w:sz w:val="16"/>
        <w:szCs w:val="14"/>
        <w:shd w:val="clear" w:color="auto" w:fill="FFFFFF"/>
      </w:rPr>
      <w:t>25741203</w:t>
    </w:r>
    <w:r>
      <w:rPr>
        <w:rFonts w:ascii="Verdana" w:hAnsi="Verdana" w:cs="Arial"/>
        <w:sz w:val="16"/>
        <w:szCs w:val="16"/>
      </w:rPr>
      <w:t>, IF n° 3303792, affiliation CNSS 6636461</w:t>
    </w:r>
  </w:p>
  <w:p w:rsidR="00395463" w:rsidRDefault="00395463" w:rsidP="007C4678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Siège: Angle Av Fal Ould Oumeir et Rue la Mosquée Badr, AGDAL, RABAT    Tél. : +212 (0) 37 577 940    Fax : +212 (0) 37 577 950    </w:t>
    </w:r>
  </w:p>
  <w:p w:rsidR="00395463" w:rsidRDefault="00395463" w:rsidP="007C4678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>
      <w:rPr>
        <w:sz w:val="16"/>
        <w:szCs w:val="16"/>
        <w:lang w:val="en-GB"/>
      </w:rPr>
      <w:t xml:space="preserve">Email : </w:t>
    </w:r>
    <w:hyperlink r:id="rId1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>
      <w:rPr>
        <w:sz w:val="16"/>
        <w:szCs w:val="16"/>
        <w:lang w:val="en-GB"/>
      </w:rPr>
      <w:t xml:space="preserve">    Web : </w:t>
    </w:r>
    <w:hyperlink r:id="rId2" w:history="1">
      <w:r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395463" w:rsidRPr="00507063" w:rsidRDefault="00395463" w:rsidP="00EB0207">
    <w:pPr>
      <w:pStyle w:val="Pieddepage"/>
      <w:rPr>
        <w:lang w:val="en-GB"/>
      </w:rPr>
    </w:pPr>
  </w:p>
  <w:p w:rsidR="00395463" w:rsidRPr="007C612A" w:rsidRDefault="00395463" w:rsidP="007C612A">
    <w:pPr>
      <w:jc w:val="center"/>
    </w:pPr>
    <w:r w:rsidRPr="007C612A">
      <w:rPr>
        <w:rStyle w:val="il"/>
        <w:rFonts w:ascii="Calibri" w:hAnsi="Calibri" w:cs="Calibri"/>
        <w:bCs/>
        <w:color w:val="222222"/>
        <w:shd w:val="clear" w:color="auto" w:fill="FFFFFF"/>
      </w:rPr>
      <w:t>ICE</w:t>
    </w:r>
    <w:r w:rsidRPr="007C612A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7C612A">
      <w:rPr>
        <w:rFonts w:ascii="Calibri" w:hAnsi="Calibri" w:cs="Calibri"/>
        <w:bCs/>
        <w:color w:val="222222"/>
        <w:shd w:val="clear" w:color="auto" w:fill="FFFFFF"/>
      </w:rPr>
      <w:t>:</w:t>
    </w:r>
    <w:r w:rsidRPr="007C612A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7C612A">
      <w:rPr>
        <w:rFonts w:ascii="Arial" w:hAnsi="Arial" w:cs="Arial"/>
        <w:bCs/>
        <w:color w:val="222222"/>
        <w:shd w:val="clear" w:color="auto" w:fill="FFFFFF"/>
      </w:rPr>
      <w:t>000095255000070</w:t>
    </w:r>
  </w:p>
  <w:p w:rsidR="00395463" w:rsidRPr="00EB0207" w:rsidRDefault="00395463" w:rsidP="00EB0207">
    <w:pPr>
      <w:pStyle w:val="Pieddepage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0E" w:rsidRDefault="004C380E">
      <w:r>
        <w:separator/>
      </w:r>
    </w:p>
  </w:footnote>
  <w:footnote w:type="continuationSeparator" w:id="0">
    <w:p w:rsidR="004C380E" w:rsidRDefault="004C3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24" w:rsidRDefault="00AE7B24">
    <w:pPr>
      <w:pStyle w:val="En-tte"/>
      <w:pBdr>
        <w:bottom w:val="single" w:sz="6" w:space="1" w:color="auto"/>
      </w:pBdr>
      <w:jc w:val="right"/>
    </w:pPr>
    <w:r>
      <w:t xml:space="preserve">SQL Ingénierie le </w:t>
    </w:r>
    <w:r w:rsidR="001B4BB3">
      <w:fldChar w:fldCharType="begin"/>
    </w:r>
    <w:r w:rsidR="001B4BB3">
      <w:instrText xml:space="preserve"> DATE </w:instrText>
    </w:r>
    <w:r w:rsidR="001B4BB3">
      <w:fldChar w:fldCharType="separate"/>
    </w:r>
    <w:r w:rsidR="00EB10A6">
      <w:rPr>
        <w:noProof/>
      </w:rPr>
      <w:t>23/03/2016</w:t>
    </w:r>
    <w:r w:rsidR="001B4BB3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24" w:rsidRDefault="00AE7B24" w:rsidP="004335F4">
    <w:pPr>
      <w:pStyle w:val="En-tte"/>
      <w:tabs>
        <w:tab w:val="clear" w:pos="9072"/>
        <w:tab w:val="left" w:pos="4820"/>
        <w:tab w:val="right" w:pos="9639"/>
      </w:tabs>
      <w:ind w:right="-709"/>
      <w:jc w:val="both"/>
      <w:rPr>
        <w:rFonts w:ascii="Arial" w:hAnsi="Arial"/>
        <w:i/>
        <w:snapToGrid w:val="0"/>
        <w:sz w:val="14"/>
      </w:rPr>
    </w:pPr>
    <w:r>
      <w:rPr>
        <w:noProof/>
      </w:rPr>
      <w:drawing>
        <wp:inline distT="0" distB="0" distL="0" distR="0">
          <wp:extent cx="1257300" cy="876300"/>
          <wp:effectExtent l="19050" t="0" r="0" b="0"/>
          <wp:docPr id="2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bCs/>
        <w:sz w:val="18"/>
      </w:rPr>
      <w:t>..……………….………….…......</w:t>
    </w:r>
    <w:r>
      <w:rPr>
        <w:rFonts w:ascii="Arial" w:hAnsi="Arial"/>
        <w:b/>
        <w:sz w:val="18"/>
      </w:rPr>
      <w:t>Architecte en Systèmes d’Informations Nouvelle Génération</w:t>
    </w:r>
  </w:p>
  <w:p w:rsidR="00AE7B24" w:rsidRDefault="00AE7B24">
    <w:pPr>
      <w:pStyle w:val="En-tte"/>
      <w:tabs>
        <w:tab w:val="clear" w:pos="4536"/>
        <w:tab w:val="clear" w:pos="9072"/>
        <w:tab w:val="right" w:pos="9498"/>
      </w:tabs>
      <w:rPr>
        <w:rFonts w:ascii="Arial" w:hAnsi="Arial" w:cs="Arial"/>
        <w:b/>
        <w:sz w:val="16"/>
      </w:rPr>
    </w:pPr>
    <w:r>
      <w:rPr>
        <w:rFonts w:ascii="Arial" w:hAnsi="Arial" w:cs="Arial"/>
        <w:bCs/>
        <w:sz w:val="16"/>
      </w:rPr>
      <w:tab/>
    </w:r>
  </w:p>
  <w:p w:rsidR="00AE7B24" w:rsidRDefault="00AE7B24" w:rsidP="00843E19">
    <w:pPr>
      <w:pStyle w:val="En-tte"/>
      <w:ind w:left="851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63" w:rsidRDefault="00395463">
    <w:pPr>
      <w:pStyle w:val="En-tte"/>
      <w:pBdr>
        <w:bottom w:val="single" w:sz="6" w:space="1" w:color="auto"/>
      </w:pBdr>
      <w:jc w:val="right"/>
    </w:pPr>
    <w:r>
      <w:t xml:space="preserve">SQL Ingénierie le </w:t>
    </w:r>
    <w:r w:rsidR="001B4BB3">
      <w:fldChar w:fldCharType="begin"/>
    </w:r>
    <w:r w:rsidR="001B4BB3">
      <w:instrText xml:space="preserve"> DATE </w:instrText>
    </w:r>
    <w:r w:rsidR="001B4BB3">
      <w:fldChar w:fldCharType="separate"/>
    </w:r>
    <w:r w:rsidR="00EB10A6">
      <w:rPr>
        <w:noProof/>
      </w:rPr>
      <w:t>23/03/2016</w:t>
    </w:r>
    <w:r w:rsidR="001B4BB3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63" w:rsidRDefault="00395463" w:rsidP="004335F4">
    <w:pPr>
      <w:pStyle w:val="En-tte"/>
      <w:tabs>
        <w:tab w:val="clear" w:pos="9072"/>
        <w:tab w:val="left" w:pos="4820"/>
        <w:tab w:val="right" w:pos="9639"/>
      </w:tabs>
      <w:ind w:right="-709"/>
      <w:jc w:val="both"/>
      <w:rPr>
        <w:rFonts w:ascii="Arial" w:hAnsi="Arial"/>
        <w:i/>
        <w:snapToGrid w:val="0"/>
        <w:sz w:val="14"/>
      </w:rPr>
    </w:pPr>
    <w:r>
      <w:rPr>
        <w:noProof/>
      </w:rPr>
      <w:drawing>
        <wp:inline distT="0" distB="0" distL="0" distR="0">
          <wp:extent cx="1257300" cy="876300"/>
          <wp:effectExtent l="19050" t="0" r="0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bCs/>
        <w:sz w:val="18"/>
      </w:rPr>
      <w:t>..……………….………….…......</w:t>
    </w:r>
    <w:r>
      <w:rPr>
        <w:rFonts w:ascii="Arial" w:hAnsi="Arial"/>
        <w:b/>
        <w:sz w:val="18"/>
      </w:rPr>
      <w:t>Architecte en Systèmes d’Informations Nouvelle Génération</w:t>
    </w:r>
  </w:p>
  <w:p w:rsidR="00395463" w:rsidRDefault="00395463">
    <w:pPr>
      <w:pStyle w:val="En-tte"/>
      <w:tabs>
        <w:tab w:val="clear" w:pos="4536"/>
        <w:tab w:val="clear" w:pos="9072"/>
        <w:tab w:val="right" w:pos="9498"/>
      </w:tabs>
      <w:rPr>
        <w:rFonts w:ascii="Arial" w:hAnsi="Arial" w:cs="Arial"/>
        <w:b/>
        <w:sz w:val="16"/>
      </w:rPr>
    </w:pPr>
    <w:r>
      <w:rPr>
        <w:rFonts w:ascii="Arial" w:hAnsi="Arial" w:cs="Arial"/>
        <w:bCs/>
        <w:sz w:val="16"/>
      </w:rPr>
      <w:tab/>
    </w:r>
  </w:p>
  <w:p w:rsidR="00395463" w:rsidRDefault="00395463" w:rsidP="00843E19">
    <w:pPr>
      <w:pStyle w:val="En-tte"/>
      <w:ind w:left="851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AB410D"/>
    <w:multiLevelType w:val="hybridMultilevel"/>
    <w:tmpl w:val="868ACF9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15373C"/>
    <w:multiLevelType w:val="hybridMultilevel"/>
    <w:tmpl w:val="515CC6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D6E7B"/>
    <w:multiLevelType w:val="hybridMultilevel"/>
    <w:tmpl w:val="608AFC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D90D6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72483E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6C34567C"/>
    <w:multiLevelType w:val="singleLevel"/>
    <w:tmpl w:val="4B00B8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984" w:hanging="283"/>
        </w:pPr>
        <w:rPr>
          <w:rFonts w:ascii="Wingdings" w:hAnsi="Wingdings" w:hint="default"/>
          <w:sz w:val="14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4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6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8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10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12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14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16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1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sz w:val="18"/>
        </w:rPr>
      </w:lvl>
    </w:lvlOverride>
  </w:num>
  <w:num w:numId="18">
    <w:abstractNumId w:val="0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sz w:val="16"/>
        </w:rPr>
      </w:lvl>
    </w:lvlOverride>
  </w:num>
  <w:num w:numId="19">
    <w:abstractNumId w:val="5"/>
  </w:num>
  <w:num w:numId="20">
    <w:abstractNumId w:val="4"/>
  </w:num>
  <w:num w:numId="21">
    <w:abstractNumId w:val="6"/>
  </w:num>
  <w:num w:numId="22">
    <w:abstractNumId w:val="1"/>
  </w:num>
  <w:num w:numId="23">
    <w:abstractNumId w:val="2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intFractionalCharacterWidth/>
  <w:embedSystemFonts/>
  <w:hideSpellingErrors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D1797"/>
    <w:rsid w:val="000072A3"/>
    <w:rsid w:val="00030E1E"/>
    <w:rsid w:val="0005166F"/>
    <w:rsid w:val="00092B46"/>
    <w:rsid w:val="000A273A"/>
    <w:rsid w:val="000B30A7"/>
    <w:rsid w:val="000C210C"/>
    <w:rsid w:val="000D1A67"/>
    <w:rsid w:val="00106E29"/>
    <w:rsid w:val="00153E99"/>
    <w:rsid w:val="001636A6"/>
    <w:rsid w:val="00165D21"/>
    <w:rsid w:val="0016643A"/>
    <w:rsid w:val="001A307A"/>
    <w:rsid w:val="001B23EB"/>
    <w:rsid w:val="001B4BB3"/>
    <w:rsid w:val="001C2FC8"/>
    <w:rsid w:val="001F59A6"/>
    <w:rsid w:val="00207D97"/>
    <w:rsid w:val="00237DB0"/>
    <w:rsid w:val="00243444"/>
    <w:rsid w:val="0025634E"/>
    <w:rsid w:val="00286705"/>
    <w:rsid w:val="002A124B"/>
    <w:rsid w:val="002C438F"/>
    <w:rsid w:val="00303537"/>
    <w:rsid w:val="00306FF0"/>
    <w:rsid w:val="003676D0"/>
    <w:rsid w:val="003727F0"/>
    <w:rsid w:val="00381CA9"/>
    <w:rsid w:val="00395463"/>
    <w:rsid w:val="003D1797"/>
    <w:rsid w:val="003E18C2"/>
    <w:rsid w:val="003E60F8"/>
    <w:rsid w:val="004075AB"/>
    <w:rsid w:val="004335F4"/>
    <w:rsid w:val="004405F0"/>
    <w:rsid w:val="00454853"/>
    <w:rsid w:val="00456ADC"/>
    <w:rsid w:val="00471C34"/>
    <w:rsid w:val="004802D9"/>
    <w:rsid w:val="004825ED"/>
    <w:rsid w:val="004839B2"/>
    <w:rsid w:val="004A31EA"/>
    <w:rsid w:val="004B6EB9"/>
    <w:rsid w:val="004C380E"/>
    <w:rsid w:val="004C488C"/>
    <w:rsid w:val="004D65BD"/>
    <w:rsid w:val="004D67EF"/>
    <w:rsid w:val="004E20FA"/>
    <w:rsid w:val="004F42C9"/>
    <w:rsid w:val="00504207"/>
    <w:rsid w:val="00511047"/>
    <w:rsid w:val="00524422"/>
    <w:rsid w:val="0054243E"/>
    <w:rsid w:val="0054721C"/>
    <w:rsid w:val="00565CB6"/>
    <w:rsid w:val="00584C7A"/>
    <w:rsid w:val="005C1778"/>
    <w:rsid w:val="005C7706"/>
    <w:rsid w:val="005D48E5"/>
    <w:rsid w:val="005D52E2"/>
    <w:rsid w:val="005E2EEE"/>
    <w:rsid w:val="005E3340"/>
    <w:rsid w:val="005F2263"/>
    <w:rsid w:val="00602F0F"/>
    <w:rsid w:val="00606A16"/>
    <w:rsid w:val="0060761C"/>
    <w:rsid w:val="0061020E"/>
    <w:rsid w:val="00611292"/>
    <w:rsid w:val="00615317"/>
    <w:rsid w:val="00625129"/>
    <w:rsid w:val="00633465"/>
    <w:rsid w:val="00653FA9"/>
    <w:rsid w:val="00692841"/>
    <w:rsid w:val="006A3C9B"/>
    <w:rsid w:val="006B44D1"/>
    <w:rsid w:val="006C7AF0"/>
    <w:rsid w:val="006D51E6"/>
    <w:rsid w:val="006F111A"/>
    <w:rsid w:val="00713E52"/>
    <w:rsid w:val="00723922"/>
    <w:rsid w:val="00732EB1"/>
    <w:rsid w:val="007363A8"/>
    <w:rsid w:val="00751BE3"/>
    <w:rsid w:val="007740C0"/>
    <w:rsid w:val="00775EE2"/>
    <w:rsid w:val="00782CBD"/>
    <w:rsid w:val="00792218"/>
    <w:rsid w:val="007A79BB"/>
    <w:rsid w:val="007B2F64"/>
    <w:rsid w:val="007C4678"/>
    <w:rsid w:val="007C612A"/>
    <w:rsid w:val="007E0CA8"/>
    <w:rsid w:val="007F226A"/>
    <w:rsid w:val="00814BFF"/>
    <w:rsid w:val="00823132"/>
    <w:rsid w:val="00843E19"/>
    <w:rsid w:val="0087360F"/>
    <w:rsid w:val="008B0286"/>
    <w:rsid w:val="008B2205"/>
    <w:rsid w:val="008B29E3"/>
    <w:rsid w:val="008D59C4"/>
    <w:rsid w:val="008E0A7D"/>
    <w:rsid w:val="008E0E69"/>
    <w:rsid w:val="0090012B"/>
    <w:rsid w:val="00905D3C"/>
    <w:rsid w:val="00907ADD"/>
    <w:rsid w:val="0091560C"/>
    <w:rsid w:val="00917933"/>
    <w:rsid w:val="0092486C"/>
    <w:rsid w:val="009448A1"/>
    <w:rsid w:val="009535DF"/>
    <w:rsid w:val="00956D40"/>
    <w:rsid w:val="00956E2F"/>
    <w:rsid w:val="00974A49"/>
    <w:rsid w:val="0097736D"/>
    <w:rsid w:val="00982626"/>
    <w:rsid w:val="00984852"/>
    <w:rsid w:val="009A1321"/>
    <w:rsid w:val="009A5918"/>
    <w:rsid w:val="00A10C73"/>
    <w:rsid w:val="00A21B7F"/>
    <w:rsid w:val="00A35BDB"/>
    <w:rsid w:val="00A36F2B"/>
    <w:rsid w:val="00A43EDB"/>
    <w:rsid w:val="00A56D72"/>
    <w:rsid w:val="00A67319"/>
    <w:rsid w:val="00A93C7E"/>
    <w:rsid w:val="00AC6A1F"/>
    <w:rsid w:val="00AC7EFB"/>
    <w:rsid w:val="00AE2158"/>
    <w:rsid w:val="00AE4ABD"/>
    <w:rsid w:val="00AE7B24"/>
    <w:rsid w:val="00AF038D"/>
    <w:rsid w:val="00AF28C1"/>
    <w:rsid w:val="00B01688"/>
    <w:rsid w:val="00B3586B"/>
    <w:rsid w:val="00B44F0A"/>
    <w:rsid w:val="00B9790B"/>
    <w:rsid w:val="00BA4114"/>
    <w:rsid w:val="00BB5C8C"/>
    <w:rsid w:val="00BC466A"/>
    <w:rsid w:val="00BE0CCF"/>
    <w:rsid w:val="00BE231E"/>
    <w:rsid w:val="00C73C2D"/>
    <w:rsid w:val="00C77836"/>
    <w:rsid w:val="00C85241"/>
    <w:rsid w:val="00C9007C"/>
    <w:rsid w:val="00CE6BB7"/>
    <w:rsid w:val="00CF4F6B"/>
    <w:rsid w:val="00D1020C"/>
    <w:rsid w:val="00D40649"/>
    <w:rsid w:val="00D47EAF"/>
    <w:rsid w:val="00DA2E6D"/>
    <w:rsid w:val="00DD1500"/>
    <w:rsid w:val="00DE008C"/>
    <w:rsid w:val="00E009C7"/>
    <w:rsid w:val="00E00E61"/>
    <w:rsid w:val="00E124D6"/>
    <w:rsid w:val="00E40628"/>
    <w:rsid w:val="00E554B9"/>
    <w:rsid w:val="00EB0207"/>
    <w:rsid w:val="00EB10A6"/>
    <w:rsid w:val="00EC7117"/>
    <w:rsid w:val="00ED6585"/>
    <w:rsid w:val="00EE2CD6"/>
    <w:rsid w:val="00EE33CA"/>
    <w:rsid w:val="00EE5668"/>
    <w:rsid w:val="00EF03DE"/>
    <w:rsid w:val="00EF23AF"/>
    <w:rsid w:val="00F12FED"/>
    <w:rsid w:val="00F16F5A"/>
    <w:rsid w:val="00F213E3"/>
    <w:rsid w:val="00F24588"/>
    <w:rsid w:val="00F36851"/>
    <w:rsid w:val="00F76C76"/>
    <w:rsid w:val="00F76CAF"/>
    <w:rsid w:val="00F879CB"/>
    <w:rsid w:val="00FA3EE9"/>
    <w:rsid w:val="00FA5DF7"/>
    <w:rsid w:val="00FA7B8E"/>
    <w:rsid w:val="00FB1936"/>
    <w:rsid w:val="00FC784D"/>
    <w:rsid w:val="00FF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626"/>
    <w:rPr>
      <w:rFonts w:ascii="Univers (W1)" w:hAnsi="Univers (W1)"/>
    </w:rPr>
  </w:style>
  <w:style w:type="paragraph" w:styleId="Titre1">
    <w:name w:val="heading 1"/>
    <w:basedOn w:val="Normal"/>
    <w:next w:val="Normal"/>
    <w:qFormat/>
    <w:rsid w:val="00982626"/>
    <w:pPr>
      <w:spacing w:before="240"/>
      <w:outlineLvl w:val="0"/>
    </w:pPr>
    <w:rPr>
      <w:b/>
      <w:sz w:val="24"/>
      <w:u w:val="single"/>
    </w:rPr>
  </w:style>
  <w:style w:type="paragraph" w:styleId="Titre2">
    <w:name w:val="heading 2"/>
    <w:basedOn w:val="Normal"/>
    <w:next w:val="Normal"/>
    <w:qFormat/>
    <w:rsid w:val="00982626"/>
    <w:pPr>
      <w:keepNext/>
      <w:spacing w:before="480" w:after="480"/>
      <w:ind w:right="-567"/>
      <w:outlineLvl w:val="1"/>
    </w:pPr>
    <w:rPr>
      <w:rFonts w:ascii="Arial Rounded MT Bold" w:hAnsi="Arial Rounded MT Bold"/>
      <w:sz w:val="28"/>
    </w:rPr>
  </w:style>
  <w:style w:type="paragraph" w:styleId="Titre3">
    <w:name w:val="heading 3"/>
    <w:basedOn w:val="Normal"/>
    <w:next w:val="Normal"/>
    <w:qFormat/>
    <w:rsid w:val="00982626"/>
    <w:pPr>
      <w:keepNext/>
      <w:spacing w:before="600" w:after="360"/>
      <w:ind w:right="284"/>
      <w:outlineLvl w:val="2"/>
    </w:pPr>
    <w:rPr>
      <w:rFonts w:ascii="Arial Rounded MT Bold" w:hAnsi="Arial Rounded MT Bold"/>
      <w:sz w:val="24"/>
    </w:rPr>
  </w:style>
  <w:style w:type="paragraph" w:styleId="Titre4">
    <w:name w:val="heading 4"/>
    <w:basedOn w:val="Normal"/>
    <w:next w:val="Normal"/>
    <w:qFormat/>
    <w:rsid w:val="00982626"/>
    <w:pPr>
      <w:keepNext/>
      <w:tabs>
        <w:tab w:val="left" w:pos="4536"/>
        <w:tab w:val="left" w:pos="6804"/>
      </w:tabs>
      <w:ind w:right="-1418"/>
      <w:jc w:val="both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982626"/>
    <w:pPr>
      <w:keepNext/>
      <w:tabs>
        <w:tab w:val="left" w:pos="1418"/>
      </w:tabs>
      <w:ind w:right="-28"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Titre6">
    <w:name w:val="heading 6"/>
    <w:basedOn w:val="Normal"/>
    <w:next w:val="Normal"/>
    <w:qFormat/>
    <w:rsid w:val="00982626"/>
    <w:pPr>
      <w:keepNext/>
      <w:tabs>
        <w:tab w:val="left" w:pos="4536"/>
      </w:tabs>
      <w:ind w:right="-28"/>
      <w:outlineLvl w:val="5"/>
    </w:pPr>
    <w:rPr>
      <w:rFonts w:ascii="Arial" w:hAnsi="Arial"/>
      <w:b/>
    </w:rPr>
  </w:style>
  <w:style w:type="paragraph" w:styleId="Titre7">
    <w:name w:val="heading 7"/>
    <w:basedOn w:val="Normal"/>
    <w:next w:val="Normal"/>
    <w:qFormat/>
    <w:rsid w:val="00982626"/>
    <w:pPr>
      <w:keepNext/>
      <w:jc w:val="center"/>
      <w:outlineLvl w:val="6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o">
    <w:name w:val="To"/>
    <w:basedOn w:val="Normal"/>
    <w:rsid w:val="00982626"/>
    <w:rPr>
      <w:sz w:val="36"/>
    </w:rPr>
  </w:style>
  <w:style w:type="paragraph" w:customStyle="1" w:styleId="ToCompany">
    <w:name w:val="ToCompany"/>
    <w:basedOn w:val="Normal"/>
    <w:rsid w:val="00982626"/>
    <w:rPr>
      <w:sz w:val="28"/>
    </w:rPr>
  </w:style>
  <w:style w:type="paragraph" w:customStyle="1" w:styleId="ToFax">
    <w:name w:val="ToFax"/>
    <w:basedOn w:val="Normal"/>
    <w:rsid w:val="00982626"/>
    <w:rPr>
      <w:sz w:val="28"/>
    </w:rPr>
  </w:style>
  <w:style w:type="paragraph" w:customStyle="1" w:styleId="From">
    <w:name w:val="From"/>
    <w:basedOn w:val="Normal"/>
    <w:rsid w:val="00982626"/>
    <w:pPr>
      <w:spacing w:before="360"/>
    </w:pPr>
    <w:rPr>
      <w:sz w:val="36"/>
    </w:rPr>
  </w:style>
  <w:style w:type="paragraph" w:customStyle="1" w:styleId="FromCompany">
    <w:name w:val="FromCompany"/>
    <w:basedOn w:val="Normal"/>
    <w:rsid w:val="00982626"/>
    <w:rPr>
      <w:sz w:val="28"/>
    </w:rPr>
  </w:style>
  <w:style w:type="paragraph" w:customStyle="1" w:styleId="FromPhone">
    <w:name w:val="FromPhone"/>
    <w:basedOn w:val="Normal"/>
    <w:rsid w:val="00982626"/>
    <w:rPr>
      <w:sz w:val="28"/>
    </w:rPr>
  </w:style>
  <w:style w:type="paragraph" w:customStyle="1" w:styleId="FromFax">
    <w:name w:val="FromFax"/>
    <w:basedOn w:val="Normal"/>
    <w:rsid w:val="00982626"/>
    <w:rPr>
      <w:sz w:val="28"/>
    </w:rPr>
  </w:style>
  <w:style w:type="paragraph" w:styleId="Date">
    <w:name w:val="Date"/>
    <w:basedOn w:val="Normal"/>
    <w:rsid w:val="00982626"/>
    <w:pPr>
      <w:spacing w:before="360"/>
    </w:pPr>
    <w:rPr>
      <w:sz w:val="28"/>
    </w:rPr>
  </w:style>
  <w:style w:type="paragraph" w:customStyle="1" w:styleId="Pages">
    <w:name w:val="Pages"/>
    <w:basedOn w:val="Normal"/>
    <w:rsid w:val="00982626"/>
    <w:rPr>
      <w:sz w:val="28"/>
    </w:rPr>
  </w:style>
  <w:style w:type="paragraph" w:customStyle="1" w:styleId="Comments">
    <w:name w:val="Comments"/>
    <w:basedOn w:val="Normal"/>
    <w:next w:val="Normal"/>
    <w:rsid w:val="00982626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  <w:rsid w:val="00982626"/>
  </w:style>
  <w:style w:type="paragraph" w:styleId="Retraitnormal">
    <w:name w:val="Normal Indent"/>
    <w:basedOn w:val="Normal"/>
    <w:rsid w:val="00982626"/>
    <w:pPr>
      <w:tabs>
        <w:tab w:val="left" w:pos="5103"/>
      </w:tabs>
      <w:ind w:left="567" w:right="-568"/>
      <w:jc w:val="both"/>
    </w:pPr>
    <w:rPr>
      <w:rFonts w:ascii="Arial" w:hAnsi="Arial"/>
    </w:rPr>
  </w:style>
  <w:style w:type="paragraph" w:customStyle="1" w:styleId="Niveau1">
    <w:name w:val="Niveau1"/>
    <w:basedOn w:val="Normal"/>
    <w:rsid w:val="00982626"/>
    <w:pPr>
      <w:ind w:left="992" w:right="-568" w:hanging="283"/>
      <w:jc w:val="both"/>
    </w:pPr>
    <w:rPr>
      <w:rFonts w:ascii="Arial" w:hAnsi="Arial"/>
    </w:rPr>
  </w:style>
  <w:style w:type="paragraph" w:styleId="En-tte">
    <w:name w:val="header"/>
    <w:basedOn w:val="Normal"/>
    <w:link w:val="En-tteCar"/>
    <w:uiPriority w:val="99"/>
    <w:rsid w:val="0098262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8262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82626"/>
  </w:style>
  <w:style w:type="paragraph" w:customStyle="1" w:styleId="Tableau">
    <w:name w:val="Tableau"/>
    <w:basedOn w:val="Normal"/>
    <w:rsid w:val="00982626"/>
    <w:pPr>
      <w:spacing w:before="60" w:after="60"/>
      <w:jc w:val="both"/>
    </w:pPr>
    <w:rPr>
      <w:rFonts w:ascii="Arial" w:hAnsi="Arial"/>
    </w:rPr>
  </w:style>
  <w:style w:type="paragraph" w:customStyle="1" w:styleId="Niveau2">
    <w:name w:val="Niveau2"/>
    <w:basedOn w:val="Niveau1"/>
    <w:rsid w:val="00982626"/>
    <w:pPr>
      <w:ind w:left="851" w:right="284" w:hanging="284"/>
    </w:pPr>
  </w:style>
  <w:style w:type="paragraph" w:customStyle="1" w:styleId="Niveau1Retrait">
    <w:name w:val="Niveau1 Retrait"/>
    <w:basedOn w:val="Niveau1"/>
    <w:rsid w:val="00982626"/>
    <w:pPr>
      <w:ind w:left="567" w:right="284" w:firstLine="0"/>
    </w:pPr>
  </w:style>
  <w:style w:type="paragraph" w:customStyle="1" w:styleId="Niveau1Retrait0">
    <w:name w:val="Niveau1Retrait"/>
    <w:basedOn w:val="Niveau1"/>
    <w:rsid w:val="00982626"/>
    <w:pPr>
      <w:ind w:left="567" w:right="284" w:firstLine="0"/>
    </w:pPr>
  </w:style>
  <w:style w:type="paragraph" w:customStyle="1" w:styleId="TitreRef">
    <w:name w:val="TitreRef"/>
    <w:basedOn w:val="Normal"/>
    <w:next w:val="Niveau1Retrait0"/>
    <w:rsid w:val="00982626"/>
    <w:pPr>
      <w:keepNext/>
      <w:keepLines/>
      <w:spacing w:before="240" w:after="240"/>
      <w:ind w:left="568" w:right="284" w:hanging="284"/>
    </w:pPr>
    <w:rPr>
      <w:rFonts w:ascii="Arial Rounded MT Bold" w:hAnsi="Arial Rounded MT Bold"/>
      <w:i/>
      <w:noProof/>
    </w:rPr>
  </w:style>
  <w:style w:type="paragraph" w:styleId="Corpsdetexte">
    <w:name w:val="Body Text"/>
    <w:basedOn w:val="Normal"/>
    <w:rsid w:val="00982626"/>
    <w:pPr>
      <w:ind w:right="-1"/>
      <w:jc w:val="both"/>
    </w:pPr>
  </w:style>
  <w:style w:type="character" w:styleId="Lienhypertexte">
    <w:name w:val="Hyperlink"/>
    <w:basedOn w:val="Policepardfaut"/>
    <w:rsid w:val="00982626"/>
    <w:rPr>
      <w:color w:val="0000FF"/>
      <w:u w:val="single"/>
    </w:rPr>
  </w:style>
  <w:style w:type="paragraph" w:styleId="Corpsdetexte2">
    <w:name w:val="Body Text 2"/>
    <w:basedOn w:val="Normal"/>
    <w:rsid w:val="00982626"/>
    <w:pPr>
      <w:tabs>
        <w:tab w:val="left" w:pos="0"/>
        <w:tab w:val="left" w:pos="4536"/>
      </w:tabs>
      <w:ind w:right="-28"/>
      <w:jc w:val="both"/>
    </w:pPr>
    <w:rPr>
      <w:rFonts w:ascii="Arial" w:hAnsi="Arial"/>
    </w:rPr>
  </w:style>
  <w:style w:type="paragraph" w:styleId="Corpsdetexte3">
    <w:name w:val="Body Text 3"/>
    <w:basedOn w:val="Normal"/>
    <w:rsid w:val="00982626"/>
    <w:pPr>
      <w:tabs>
        <w:tab w:val="left" w:pos="1418"/>
      </w:tabs>
      <w:ind w:right="-28"/>
      <w:jc w:val="both"/>
    </w:pPr>
    <w:rPr>
      <w:rFonts w:ascii="Arial" w:hAnsi="Arial"/>
      <w:i/>
      <w:snapToGrid w:val="0"/>
    </w:rPr>
  </w:style>
  <w:style w:type="character" w:styleId="lev">
    <w:name w:val="Strong"/>
    <w:basedOn w:val="Policepardfaut"/>
    <w:qFormat/>
    <w:rsid w:val="00106E29"/>
    <w:rPr>
      <w:b/>
      <w:bCs/>
    </w:rPr>
  </w:style>
  <w:style w:type="paragraph" w:customStyle="1" w:styleId="text1">
    <w:name w:val="text1"/>
    <w:basedOn w:val="Normal"/>
    <w:rsid w:val="006D51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6D51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extedebulles">
    <w:name w:val="Balloon Text"/>
    <w:basedOn w:val="Normal"/>
    <w:semiHidden/>
    <w:rsid w:val="00DA2E6D"/>
    <w:rPr>
      <w:rFonts w:ascii="Tahoma" w:hAnsi="Tahoma" w:cs="Tahoma"/>
      <w:sz w:val="16"/>
      <w:szCs w:val="16"/>
    </w:rPr>
  </w:style>
  <w:style w:type="paragraph" w:customStyle="1" w:styleId="PremierePage">
    <w:name w:val="PremierePage"/>
    <w:basedOn w:val="Normal"/>
    <w:rsid w:val="004335F4"/>
    <w:pPr>
      <w:ind w:left="2835" w:right="1134"/>
      <w:jc w:val="center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7C4678"/>
    <w:rPr>
      <w:rFonts w:ascii="Univers (W1)" w:hAnsi="Univers (W1)"/>
    </w:rPr>
  </w:style>
  <w:style w:type="character" w:customStyle="1" w:styleId="En-tteCar">
    <w:name w:val="En-tête Car"/>
    <w:basedOn w:val="Policepardfaut"/>
    <w:link w:val="En-tte"/>
    <w:uiPriority w:val="99"/>
    <w:rsid w:val="007C4678"/>
    <w:rPr>
      <w:rFonts w:ascii="Univers (W1)" w:hAnsi="Univers (W1)"/>
    </w:rPr>
  </w:style>
  <w:style w:type="paragraph" w:styleId="PrformatHTML">
    <w:name w:val="HTML Preformatted"/>
    <w:basedOn w:val="Normal"/>
    <w:link w:val="PrformatHTMLCar"/>
    <w:uiPriority w:val="99"/>
    <w:unhideWhenUsed/>
    <w:rsid w:val="00C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7836"/>
    <w:rPr>
      <w:rFonts w:ascii="Courier New" w:hAnsi="Courier New" w:cs="Courier New"/>
    </w:rPr>
  </w:style>
  <w:style w:type="character" w:customStyle="1" w:styleId="il">
    <w:name w:val="il"/>
    <w:basedOn w:val="Policepardfaut"/>
    <w:rsid w:val="007C612A"/>
  </w:style>
  <w:style w:type="character" w:customStyle="1" w:styleId="apple-converted-space">
    <w:name w:val="apple-converted-space"/>
    <w:basedOn w:val="Policepardfaut"/>
    <w:rsid w:val="007C6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Lettre%20envoi%20pres%20seminair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CCC96-04BE-45EB-9FCE-0EBF7A7E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envoi pres seminaire.dot</Template>
  <TotalTime>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envoi doc com</vt:lpstr>
    </vt:vector>
  </TitlesOfParts>
  <Company>SQLI</Company>
  <LinksUpToDate>false</LinksUpToDate>
  <CharactersWithSpaces>623</CharactersWithSpaces>
  <SharedDoc>false</SharedDoc>
  <HLinks>
    <vt:vector size="12" baseType="variant">
      <vt:variant>
        <vt:i4>5898310</vt:i4>
      </vt:variant>
      <vt:variant>
        <vt:i4>9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6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envoi doc com</dc:title>
  <dc:creator>Didier Livron</dc:creator>
  <cp:lastModifiedBy>Miryame</cp:lastModifiedBy>
  <cp:revision>8</cp:revision>
  <cp:lastPrinted>2016-02-22T10:57:00Z</cp:lastPrinted>
  <dcterms:created xsi:type="dcterms:W3CDTF">2016-03-09T16:03:00Z</dcterms:created>
  <dcterms:modified xsi:type="dcterms:W3CDTF">2016-03-23T10:55:00Z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 ">
    <vt:lpwstr>commercial</vt:lpwstr>
  </property>
</Properties>
</file>