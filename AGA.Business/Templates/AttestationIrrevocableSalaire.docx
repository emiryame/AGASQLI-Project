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BE" w:rsidRDefault="002879BE">
      <w:pPr>
        <w:rPr>
          <w:rFonts w:ascii="Verdana" w:hAnsi="Verdana" w:cs="Arial"/>
        </w:rPr>
      </w:pPr>
    </w:p>
    <w:p w:rsidR="002879BE" w:rsidRDefault="002879BE">
      <w:pPr>
        <w:rPr>
          <w:rFonts w:ascii="Verdana" w:hAnsi="Verdana" w:cs="Arial"/>
        </w:rPr>
      </w:pPr>
    </w:p>
    <w:p w:rsidR="002879BE" w:rsidRDefault="002879BE">
      <w:pPr>
        <w:rPr>
          <w:rFonts w:ascii="Verdana" w:hAnsi="Verdana" w:cs="Arial"/>
        </w:rPr>
      </w:pPr>
    </w:p>
    <w:p w:rsidR="002879BE" w:rsidRPr="00253FD9" w:rsidRDefault="002879BE">
      <w:pPr>
        <w:rPr>
          <w:rFonts w:ascii="Verdana" w:hAnsi="Verdana" w:cs="Arial"/>
        </w:rPr>
      </w:pPr>
    </w:p>
    <w:p w:rsidR="002879BE" w:rsidRPr="004825ED" w:rsidRDefault="002879BE" w:rsidP="008131A8">
      <w:pPr>
        <w:pStyle w:val="Titre6"/>
        <w:jc w:val="righ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Oujda</w:t>
      </w:r>
      <w:r w:rsidRPr="004825ED">
        <w:rPr>
          <w:rFonts w:ascii="Verdana" w:hAnsi="Verdana"/>
          <w:b w:val="0"/>
          <w:sz w:val="22"/>
        </w:rPr>
        <w:t xml:space="preserve">, le </w:t>
      </w:r>
      <w:r w:rsidR="008131A8">
        <w:rPr>
          <w:rFonts w:ascii="Verdana" w:hAnsi="Verdana"/>
          <w:b w:val="0"/>
          <w:sz w:val="22"/>
        </w:rPr>
        <w:t>%date%</w:t>
      </w:r>
    </w:p>
    <w:p w:rsidR="002879BE" w:rsidRDefault="002879BE" w:rsidP="009D7309">
      <w:pPr>
        <w:jc w:val="both"/>
        <w:rPr>
          <w:rFonts w:ascii="Verdana" w:hAnsi="Verdana"/>
        </w:rPr>
      </w:pPr>
    </w:p>
    <w:p w:rsidR="002879BE" w:rsidRDefault="002879BE" w:rsidP="009D7309">
      <w:pPr>
        <w:jc w:val="both"/>
        <w:rPr>
          <w:rFonts w:ascii="Verdana" w:hAnsi="Verdana"/>
        </w:rPr>
      </w:pPr>
    </w:p>
    <w:p w:rsidR="002879BE" w:rsidRDefault="002879BE" w:rsidP="009D7309">
      <w:pPr>
        <w:jc w:val="both"/>
        <w:rPr>
          <w:rFonts w:ascii="Verdana" w:hAnsi="Verdana"/>
          <w:sz w:val="24"/>
        </w:rPr>
      </w:pPr>
    </w:p>
    <w:p w:rsidR="002879BE" w:rsidRDefault="002879BE" w:rsidP="009D7309">
      <w:pPr>
        <w:jc w:val="both"/>
        <w:rPr>
          <w:rFonts w:ascii="Verdana" w:hAnsi="Verdana"/>
          <w:sz w:val="24"/>
        </w:rPr>
      </w:pPr>
    </w:p>
    <w:p w:rsidR="002879BE" w:rsidRPr="0087159E" w:rsidRDefault="002879BE" w:rsidP="00085D6E">
      <w:pPr>
        <w:pStyle w:val="Titre5"/>
        <w:rPr>
          <w:rFonts w:ascii="Verdana" w:hAnsi="Verdana"/>
          <w:sz w:val="28"/>
        </w:rPr>
      </w:pPr>
      <w:r w:rsidRPr="0087159E">
        <w:rPr>
          <w:rFonts w:ascii="Verdana" w:hAnsi="Verdana"/>
          <w:b w:val="0"/>
          <w:sz w:val="28"/>
        </w:rPr>
        <w:t>DOMICILIATION IRREVOCABLE DE SALAIRE</w:t>
      </w:r>
    </w:p>
    <w:p w:rsidR="002879BE" w:rsidRDefault="002879BE" w:rsidP="00085D6E">
      <w:pPr>
        <w:widowControl w:val="0"/>
        <w:jc w:val="both"/>
        <w:rPr>
          <w:rFonts w:ascii="Verdana" w:hAnsi="Verdana"/>
          <w:b/>
          <w:sz w:val="22"/>
        </w:rPr>
      </w:pPr>
    </w:p>
    <w:p w:rsidR="002879BE" w:rsidRDefault="002879BE" w:rsidP="00085D6E">
      <w:pPr>
        <w:widowControl w:val="0"/>
        <w:jc w:val="both"/>
        <w:rPr>
          <w:rFonts w:ascii="Verdana" w:hAnsi="Verdana"/>
          <w:b/>
          <w:sz w:val="22"/>
        </w:rPr>
      </w:pPr>
    </w:p>
    <w:p w:rsidR="002879BE" w:rsidRDefault="002879BE" w:rsidP="00085D6E">
      <w:pPr>
        <w:widowControl w:val="0"/>
        <w:jc w:val="both"/>
        <w:rPr>
          <w:rFonts w:ascii="Verdana" w:hAnsi="Verdana"/>
          <w:b/>
          <w:sz w:val="22"/>
        </w:rPr>
      </w:pPr>
    </w:p>
    <w:p w:rsidR="002879BE" w:rsidRPr="00042138" w:rsidRDefault="002879BE" w:rsidP="00DB51E5">
      <w:pPr>
        <w:widowControl w:val="0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</w:rPr>
        <w:t xml:space="preserve">Nous soussigné, Société </w:t>
      </w:r>
      <w:r>
        <w:rPr>
          <w:rFonts w:ascii="Verdana" w:hAnsi="Verdana"/>
          <w:b/>
          <w:sz w:val="22"/>
        </w:rPr>
        <w:t>SQLI Maroc</w:t>
      </w:r>
      <w:r>
        <w:rPr>
          <w:rFonts w:ascii="Verdana" w:hAnsi="Verdana"/>
          <w:sz w:val="22"/>
        </w:rPr>
        <w:t>,</w:t>
      </w:r>
      <w:r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bCs/>
          <w:sz w:val="22"/>
        </w:rPr>
        <w:t>dont le siège est</w:t>
      </w:r>
      <w:r>
        <w:rPr>
          <w:rFonts w:ascii="Verdana" w:hAnsi="Verdana"/>
          <w:sz w:val="22"/>
        </w:rPr>
        <w:t xml:space="preserve"> </w:t>
      </w:r>
      <w:r w:rsidRPr="00042138">
        <w:rPr>
          <w:rFonts w:ascii="Verdana" w:hAnsi="Verdana" w:cs="Arial"/>
          <w:sz w:val="22"/>
          <w:szCs w:val="22"/>
        </w:rPr>
        <w:t>Angle Av Fal Ould Oumeir et Rue la Mosquée Badr, AGDAL, RABAT</w:t>
      </w:r>
      <w:r>
        <w:rPr>
          <w:rFonts w:ascii="Verdana" w:hAnsi="Verdana" w:cs="Arial"/>
          <w:sz w:val="22"/>
          <w:szCs w:val="22"/>
        </w:rPr>
        <w:t>.</w:t>
      </w:r>
    </w:p>
    <w:p w:rsidR="002879BE" w:rsidRPr="0087159E" w:rsidRDefault="002879BE" w:rsidP="00154908">
      <w:pPr>
        <w:widowControl w:val="0"/>
        <w:spacing w:line="276" w:lineRule="auto"/>
        <w:jc w:val="both"/>
        <w:rPr>
          <w:rFonts w:ascii="Verdana" w:hAnsi="Verdana"/>
          <w:sz w:val="22"/>
        </w:rPr>
      </w:pPr>
      <w:r w:rsidRPr="0087159E">
        <w:rPr>
          <w:rFonts w:ascii="Verdana" w:hAnsi="Verdana"/>
          <w:sz w:val="22"/>
        </w:rPr>
        <w:t xml:space="preserve">Certifions que </w:t>
      </w:r>
      <w:r w:rsidR="009D6E16">
        <w:rPr>
          <w:rFonts w:ascii="Verdana" w:hAnsi="Verdana"/>
          <w:noProof/>
          <w:sz w:val="22"/>
        </w:rPr>
        <w:t>%civilite% %nom% %prenom%</w:t>
      </w:r>
      <w:r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 xml:space="preserve">est employé au sein de notre entreprise en qualité de </w:t>
      </w:r>
      <w:r w:rsidR="006A0E1A">
        <w:rPr>
          <w:rFonts w:ascii="Verdana" w:hAnsi="Verdana"/>
          <w:sz w:val="22"/>
        </w:rPr>
        <w:t xml:space="preserve">%civilite% </w:t>
      </w:r>
      <w:r>
        <w:rPr>
          <w:rFonts w:ascii="Verdana" w:hAnsi="Verdana"/>
          <w:sz w:val="22"/>
        </w:rPr>
        <w:t xml:space="preserve">depuis le </w:t>
      </w:r>
      <w:r w:rsidR="00154908">
        <w:rPr>
          <w:rFonts w:ascii="Verdana" w:hAnsi="Verdana"/>
          <w:noProof/>
          <w:sz w:val="22"/>
        </w:rPr>
        <w:t>%dateDebutTravail%</w:t>
      </w:r>
      <w:r>
        <w:rPr>
          <w:rFonts w:ascii="Verdana" w:hAnsi="Verdana"/>
          <w:sz w:val="22"/>
        </w:rPr>
        <w:t xml:space="preserve">, </w:t>
      </w:r>
    </w:p>
    <w:p w:rsidR="002879BE" w:rsidRPr="00CF34B7" w:rsidRDefault="002879BE" w:rsidP="00156B34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</w:rPr>
        <w:t>et nous nous engageons par la présente à virer la totalité de ses appointements sur son compte n°</w:t>
      </w:r>
      <w:r>
        <w:rPr>
          <w:rFonts w:ascii="Verdana" w:hAnsi="Verdana"/>
          <w:b/>
          <w:sz w:val="22"/>
        </w:rPr>
        <w:t xml:space="preserve"> 00 </w:t>
      </w:r>
      <w:r>
        <w:rPr>
          <w:rFonts w:ascii="Verdana" w:hAnsi="Verdana"/>
          <w:b/>
          <w:sz w:val="22"/>
          <w:szCs w:val="22"/>
        </w:rPr>
        <w:t>000 0000 000 000 000</w:t>
      </w:r>
      <w:r w:rsidRPr="00AD59FC">
        <w:rPr>
          <w:rFonts w:ascii="Verdana" w:hAnsi="Verdana"/>
          <w:b/>
          <w:sz w:val="22"/>
          <w:szCs w:val="22"/>
        </w:rPr>
        <w:t xml:space="preserve">  </w:t>
      </w:r>
      <w:r w:rsidRPr="00AD59FC">
        <w:rPr>
          <w:rFonts w:ascii="Verdana" w:hAnsi="Verdana"/>
          <w:sz w:val="22"/>
        </w:rPr>
        <w:t xml:space="preserve">ouvert </w:t>
      </w:r>
      <w:r w:rsidRPr="0009459B">
        <w:rPr>
          <w:rFonts w:ascii="Verdana" w:hAnsi="Verdana"/>
          <w:sz w:val="22"/>
        </w:rPr>
        <w:t xml:space="preserve">chez  </w:t>
      </w:r>
      <w:r w:rsidR="00156B34">
        <w:rPr>
          <w:rFonts w:ascii="Verdana" w:hAnsi="Verdana"/>
          <w:sz w:val="22"/>
        </w:rPr>
        <w:t>%banque%</w:t>
      </w:r>
      <w:r w:rsidRPr="00AD59FC">
        <w:rPr>
          <w:rFonts w:ascii="Verdana" w:hAnsi="Verdana"/>
          <w:sz w:val="22"/>
        </w:rPr>
        <w:t xml:space="preserve"> et ce autant que l’intéressé</w:t>
      </w:r>
      <w:r>
        <w:rPr>
          <w:rFonts w:ascii="Verdana" w:hAnsi="Verdana"/>
          <w:sz w:val="22"/>
        </w:rPr>
        <w:t xml:space="preserve"> demeure dans notre institution.</w:t>
      </w:r>
    </w:p>
    <w:p w:rsidR="002879BE" w:rsidRPr="00E4578A" w:rsidRDefault="002879BE" w:rsidP="001F3026">
      <w:pPr>
        <w:rPr>
          <w:rFonts w:ascii="Verdana" w:hAnsi="Verdana"/>
          <w:b/>
          <w:sz w:val="22"/>
        </w:rPr>
      </w:pPr>
    </w:p>
    <w:p w:rsidR="002879BE" w:rsidRDefault="002879BE" w:rsidP="009B1B64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</w:rPr>
        <w:t>Dans le cas ou</w:t>
      </w:r>
      <w:r w:rsidR="009B1B64">
        <w:rPr>
          <w:rFonts w:ascii="Verdana" w:hAnsi="Verdana"/>
          <w:noProof/>
          <w:sz w:val="22"/>
        </w:rPr>
        <w:t xml:space="preserve"> %civilite% %nom% %prenom% </w:t>
      </w:r>
      <w:r>
        <w:rPr>
          <w:rFonts w:ascii="Verdana" w:hAnsi="Verdana"/>
          <w:sz w:val="22"/>
        </w:rPr>
        <w:t>serait amené à nous quitter, nous vous informerons et vous transférerons son solde de tout compte.</w:t>
      </w:r>
    </w:p>
    <w:p w:rsidR="002879BE" w:rsidRDefault="002879BE" w:rsidP="00DB51E5">
      <w:pPr>
        <w:spacing w:line="276" w:lineRule="auto"/>
        <w:jc w:val="both"/>
        <w:rPr>
          <w:rFonts w:ascii="Verdana" w:hAnsi="Verdana"/>
          <w:sz w:val="22"/>
          <w:szCs w:val="24"/>
        </w:rPr>
      </w:pPr>
    </w:p>
    <w:p w:rsidR="002879BE" w:rsidRDefault="002879BE" w:rsidP="00DB51E5">
      <w:pPr>
        <w:spacing w:line="276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Nous vous garantissons en outre qu’aucune avance future ne sera permise sur ses émoluments sans qu’elle transite par son compte chez vous.</w:t>
      </w:r>
    </w:p>
    <w:p w:rsidR="002879BE" w:rsidRDefault="002879BE" w:rsidP="00DB51E5">
      <w:pPr>
        <w:spacing w:line="276" w:lineRule="auto"/>
        <w:jc w:val="both"/>
        <w:rPr>
          <w:rFonts w:ascii="Verdana" w:hAnsi="Verdana"/>
          <w:sz w:val="22"/>
        </w:rPr>
      </w:pPr>
    </w:p>
    <w:p w:rsidR="002879BE" w:rsidRDefault="002879BE" w:rsidP="00DB51E5">
      <w:pPr>
        <w:pStyle w:val="Corpsdetexte2"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Veuillez agréer, monsieur, l’assurance de nos salutations distinguées.</w:t>
      </w:r>
    </w:p>
    <w:p w:rsidR="002879BE" w:rsidRDefault="002879BE" w:rsidP="00DB51E5">
      <w:pPr>
        <w:spacing w:line="276" w:lineRule="auto"/>
        <w:jc w:val="both"/>
        <w:rPr>
          <w:rFonts w:ascii="Verdana" w:hAnsi="Verdana"/>
          <w:sz w:val="22"/>
        </w:rPr>
      </w:pPr>
    </w:p>
    <w:p w:rsidR="002879BE" w:rsidRDefault="002879BE" w:rsidP="00085D6E">
      <w:pPr>
        <w:jc w:val="both"/>
        <w:rPr>
          <w:rFonts w:ascii="Verdana" w:hAnsi="Verdana"/>
          <w:sz w:val="22"/>
        </w:rPr>
      </w:pPr>
    </w:p>
    <w:p w:rsidR="002879BE" w:rsidRDefault="002879BE" w:rsidP="00085D6E">
      <w:pPr>
        <w:jc w:val="both"/>
        <w:rPr>
          <w:rFonts w:ascii="Verdana" w:hAnsi="Verdana"/>
          <w:sz w:val="22"/>
        </w:rPr>
      </w:pPr>
    </w:p>
    <w:p w:rsidR="002879BE" w:rsidRDefault="002879BE" w:rsidP="00085D6E">
      <w:pPr>
        <w:jc w:val="both"/>
        <w:rPr>
          <w:rFonts w:ascii="Verdana" w:hAnsi="Verdana"/>
          <w:sz w:val="22"/>
        </w:rPr>
      </w:pPr>
    </w:p>
    <w:p w:rsidR="002879BE" w:rsidRDefault="002879BE" w:rsidP="00FB6271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Verdana" w:hAnsi="Verdana" w:cs="Arial"/>
          <w:b/>
          <w:sz w:val="21"/>
          <w:szCs w:val="21"/>
        </w:rPr>
        <w:t xml:space="preserve">                                                             </w:t>
      </w:r>
      <w:r>
        <w:rPr>
          <w:rFonts w:ascii="Verdana" w:hAnsi="Verdana"/>
          <w:b/>
          <w:noProof/>
          <w:sz w:val="22"/>
        </w:rPr>
        <w:t xml:space="preserve">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2879BE" w:rsidRPr="00504207" w:rsidRDefault="002879BE" w:rsidP="00FB6271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2879BE" w:rsidRDefault="002879BE" w:rsidP="00FB6271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Verdana" w:hAnsi="Verdana"/>
        </w:rPr>
      </w:pPr>
    </w:p>
    <w:p w:rsidR="002879BE" w:rsidRDefault="002879BE" w:rsidP="00FB6271">
      <w:pPr>
        <w:pStyle w:val="En-tte"/>
        <w:tabs>
          <w:tab w:val="clear" w:pos="4536"/>
          <w:tab w:val="clear" w:pos="9072"/>
        </w:tabs>
        <w:spacing w:line="276" w:lineRule="auto"/>
        <w:ind w:right="1152"/>
        <w:sectPr w:rsidR="002879BE" w:rsidSect="002879BE">
          <w:headerReference w:type="default" r:id="rId6"/>
          <w:footerReference w:type="default" r:id="rId7"/>
          <w:pgSz w:w="11906" w:h="16838"/>
          <w:pgMar w:top="1417" w:right="1286" w:bottom="1417" w:left="1417" w:header="540" w:footer="331" w:gutter="0"/>
          <w:pgNumType w:start="1"/>
          <w:cols w:space="708"/>
          <w:docGrid w:linePitch="360"/>
        </w:sectPr>
      </w:pPr>
      <w:r w:rsidRPr="004335F4">
        <w:rPr>
          <w:rFonts w:ascii="Verdana" w:hAnsi="Verdana" w:cs="Arial"/>
          <w:sz w:val="22"/>
          <w:szCs w:val="22"/>
        </w:rPr>
        <w:br/>
      </w:r>
    </w:p>
    <w:p w:rsidR="002879BE" w:rsidRPr="00253FD9" w:rsidRDefault="002879BE" w:rsidP="00FB6271">
      <w:pPr>
        <w:pStyle w:val="En-tte"/>
        <w:tabs>
          <w:tab w:val="clear" w:pos="4536"/>
          <w:tab w:val="clear" w:pos="9072"/>
        </w:tabs>
        <w:spacing w:line="276" w:lineRule="auto"/>
        <w:ind w:right="1152"/>
      </w:pPr>
    </w:p>
    <w:sectPr w:rsidR="002879BE" w:rsidRPr="00253FD9" w:rsidSect="002879BE">
      <w:headerReference w:type="default" r:id="rId8"/>
      <w:footerReference w:type="default" r:id="rId9"/>
      <w:type w:val="continuous"/>
      <w:pgSz w:w="11906" w:h="16838"/>
      <w:pgMar w:top="1417" w:right="1286" w:bottom="1417" w:left="1417" w:header="540" w:footer="3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2F7" w:rsidRDefault="00CE62F7" w:rsidP="00071E4E">
      <w:r>
        <w:separator/>
      </w:r>
    </w:p>
  </w:endnote>
  <w:endnote w:type="continuationSeparator" w:id="0">
    <w:p w:rsidR="00CE62F7" w:rsidRDefault="00CE62F7" w:rsidP="0007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BE" w:rsidRPr="001B595B" w:rsidRDefault="002879BE" w:rsidP="0008744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2879BE" w:rsidRDefault="002879B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>: +212 (0) 37 577 940    Fax : +212 (0) 37 577 950</w:t>
    </w:r>
  </w:p>
  <w:p w:rsidR="002879BE" w:rsidRPr="001B595B" w:rsidRDefault="002879BE" w:rsidP="00BC2B34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2879BE" w:rsidRDefault="002879B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 </w:t>
    </w:r>
  </w:p>
  <w:p w:rsidR="002879BE" w:rsidRPr="001F036E" w:rsidRDefault="002879B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F036E">
      <w:rPr>
        <w:sz w:val="16"/>
        <w:szCs w:val="16"/>
      </w:rPr>
      <w:t xml:space="preserve">Email : </w:t>
    </w:r>
    <w:hyperlink r:id="rId1" w:history="1">
      <w:r w:rsidRPr="001F036E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1F036E">
      <w:rPr>
        <w:sz w:val="16"/>
        <w:szCs w:val="16"/>
      </w:rPr>
      <w:t xml:space="preserve">    Web : </w:t>
    </w:r>
    <w:hyperlink r:id="rId2" w:history="1">
      <w:r w:rsidRPr="001F036E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2879BE" w:rsidRPr="001F036E" w:rsidRDefault="002879BE" w:rsidP="0008744B">
    <w:pPr>
      <w:pStyle w:val="Pieddepage"/>
    </w:pPr>
  </w:p>
  <w:p w:rsidR="002879BE" w:rsidRPr="001F036E" w:rsidRDefault="002879B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36E" w:rsidRPr="001B595B" w:rsidRDefault="001F036E" w:rsidP="0008744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1F036E" w:rsidRDefault="001F036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>: +212 (0) 37 577 940    Fax : +212 (0) 37 577 950</w:t>
    </w:r>
  </w:p>
  <w:p w:rsidR="001F036E" w:rsidRPr="001B595B" w:rsidRDefault="001F036E" w:rsidP="00BC2B34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1F036E" w:rsidRDefault="001F036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 </w:t>
    </w:r>
  </w:p>
  <w:p w:rsidR="001F036E" w:rsidRPr="001F036E" w:rsidRDefault="001F036E" w:rsidP="0008744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F036E">
      <w:rPr>
        <w:sz w:val="16"/>
        <w:szCs w:val="16"/>
      </w:rPr>
      <w:t xml:space="preserve">Email : </w:t>
    </w:r>
    <w:hyperlink r:id="rId1" w:history="1">
      <w:r w:rsidRPr="001F036E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1F036E">
      <w:rPr>
        <w:sz w:val="16"/>
        <w:szCs w:val="16"/>
      </w:rPr>
      <w:t xml:space="preserve">    Web : </w:t>
    </w:r>
    <w:hyperlink r:id="rId2" w:history="1">
      <w:r w:rsidRPr="001F036E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1F036E" w:rsidRPr="001F036E" w:rsidRDefault="001F036E" w:rsidP="0008744B">
    <w:pPr>
      <w:pStyle w:val="Pieddepage"/>
    </w:pPr>
  </w:p>
  <w:p w:rsidR="001F036E" w:rsidRPr="001F036E" w:rsidRDefault="001F036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2F7" w:rsidRDefault="00CE62F7" w:rsidP="00071E4E">
      <w:r>
        <w:separator/>
      </w:r>
    </w:p>
  </w:footnote>
  <w:footnote w:type="continuationSeparator" w:id="0">
    <w:p w:rsidR="00CE62F7" w:rsidRDefault="00CE62F7" w:rsidP="00071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BE" w:rsidRPr="00796DDB" w:rsidRDefault="002879BE" w:rsidP="00796DDB">
    <w:pPr>
      <w:pStyle w:val="En-tte"/>
      <w:ind w:left="-540"/>
    </w:pPr>
    <w:r w:rsidRPr="00C72A17">
      <w:rPr>
        <w:noProof/>
      </w:rPr>
      <w:drawing>
        <wp:inline distT="0" distB="0" distL="0" distR="0">
          <wp:extent cx="1152525" cy="800100"/>
          <wp:effectExtent l="19050" t="0" r="9525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36E" w:rsidRPr="00796DDB" w:rsidRDefault="001F036E" w:rsidP="00796DDB">
    <w:pPr>
      <w:pStyle w:val="En-tte"/>
      <w:ind w:left="-540"/>
    </w:pPr>
    <w:r w:rsidRPr="00C72A17">
      <w:rPr>
        <w:noProof/>
      </w:rPr>
      <w:drawing>
        <wp:inline distT="0" distB="0" distL="0" distR="0">
          <wp:extent cx="1152525" cy="800100"/>
          <wp:effectExtent l="19050" t="0" r="9525" b="0"/>
          <wp:docPr id="2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9BE"/>
    <w:rsid w:val="00012537"/>
    <w:rsid w:val="00030F4D"/>
    <w:rsid w:val="00041AF7"/>
    <w:rsid w:val="00042138"/>
    <w:rsid w:val="00060B6C"/>
    <w:rsid w:val="00071E4E"/>
    <w:rsid w:val="00085D6E"/>
    <w:rsid w:val="0008744B"/>
    <w:rsid w:val="0009459B"/>
    <w:rsid w:val="00094E93"/>
    <w:rsid w:val="000C7A8D"/>
    <w:rsid w:val="00100E81"/>
    <w:rsid w:val="00105D33"/>
    <w:rsid w:val="00110CCA"/>
    <w:rsid w:val="00154908"/>
    <w:rsid w:val="00156B34"/>
    <w:rsid w:val="0017278D"/>
    <w:rsid w:val="001B4DB7"/>
    <w:rsid w:val="001D4CFA"/>
    <w:rsid w:val="001F036E"/>
    <w:rsid w:val="001F3026"/>
    <w:rsid w:val="00205056"/>
    <w:rsid w:val="002117B0"/>
    <w:rsid w:val="00253FD9"/>
    <w:rsid w:val="00280BF7"/>
    <w:rsid w:val="002879BE"/>
    <w:rsid w:val="00316B39"/>
    <w:rsid w:val="0032140B"/>
    <w:rsid w:val="0034672B"/>
    <w:rsid w:val="003B20C9"/>
    <w:rsid w:val="003E61B4"/>
    <w:rsid w:val="00412E88"/>
    <w:rsid w:val="00462191"/>
    <w:rsid w:val="00476F03"/>
    <w:rsid w:val="00493508"/>
    <w:rsid w:val="004C5FDF"/>
    <w:rsid w:val="005055DC"/>
    <w:rsid w:val="00543091"/>
    <w:rsid w:val="00551FEF"/>
    <w:rsid w:val="005603DD"/>
    <w:rsid w:val="00571CFC"/>
    <w:rsid w:val="005907E5"/>
    <w:rsid w:val="00592AB0"/>
    <w:rsid w:val="005C1A36"/>
    <w:rsid w:val="005C5992"/>
    <w:rsid w:val="005E581E"/>
    <w:rsid w:val="00602A31"/>
    <w:rsid w:val="0060603C"/>
    <w:rsid w:val="0061540F"/>
    <w:rsid w:val="00657D09"/>
    <w:rsid w:val="00673239"/>
    <w:rsid w:val="006A0E1A"/>
    <w:rsid w:val="006A2F54"/>
    <w:rsid w:val="006A6ADD"/>
    <w:rsid w:val="006D5C5B"/>
    <w:rsid w:val="00726CFC"/>
    <w:rsid w:val="00742447"/>
    <w:rsid w:val="0075723A"/>
    <w:rsid w:val="00757B7C"/>
    <w:rsid w:val="0076110D"/>
    <w:rsid w:val="00773D3B"/>
    <w:rsid w:val="00796DDB"/>
    <w:rsid w:val="007B5228"/>
    <w:rsid w:val="007C3657"/>
    <w:rsid w:val="007D2109"/>
    <w:rsid w:val="007F6C5F"/>
    <w:rsid w:val="008131A8"/>
    <w:rsid w:val="00860D3E"/>
    <w:rsid w:val="00866035"/>
    <w:rsid w:val="0087159E"/>
    <w:rsid w:val="00892D74"/>
    <w:rsid w:val="008F0859"/>
    <w:rsid w:val="00980921"/>
    <w:rsid w:val="00994A81"/>
    <w:rsid w:val="009B1B64"/>
    <w:rsid w:val="009C3D61"/>
    <w:rsid w:val="009D6DD3"/>
    <w:rsid w:val="009D6E16"/>
    <w:rsid w:val="009D7309"/>
    <w:rsid w:val="009E6DEE"/>
    <w:rsid w:val="00A309B4"/>
    <w:rsid w:val="00A52D12"/>
    <w:rsid w:val="00A64BA9"/>
    <w:rsid w:val="00A71392"/>
    <w:rsid w:val="00A81B1B"/>
    <w:rsid w:val="00A83136"/>
    <w:rsid w:val="00AA2CA0"/>
    <w:rsid w:val="00AD48D8"/>
    <w:rsid w:val="00AD59FC"/>
    <w:rsid w:val="00AF2E42"/>
    <w:rsid w:val="00AF3CA9"/>
    <w:rsid w:val="00B04DBF"/>
    <w:rsid w:val="00B06BD6"/>
    <w:rsid w:val="00B10C41"/>
    <w:rsid w:val="00B37F6A"/>
    <w:rsid w:val="00B45A9B"/>
    <w:rsid w:val="00B4680C"/>
    <w:rsid w:val="00B47D91"/>
    <w:rsid w:val="00BC2B34"/>
    <w:rsid w:val="00BE2318"/>
    <w:rsid w:val="00C03425"/>
    <w:rsid w:val="00C20B78"/>
    <w:rsid w:val="00C525BC"/>
    <w:rsid w:val="00C55352"/>
    <w:rsid w:val="00C62141"/>
    <w:rsid w:val="00C72A17"/>
    <w:rsid w:val="00CB6B77"/>
    <w:rsid w:val="00CC7B86"/>
    <w:rsid w:val="00CE62F7"/>
    <w:rsid w:val="00CF34B7"/>
    <w:rsid w:val="00D45704"/>
    <w:rsid w:val="00D4789C"/>
    <w:rsid w:val="00DB51E5"/>
    <w:rsid w:val="00DD6D71"/>
    <w:rsid w:val="00E076F0"/>
    <w:rsid w:val="00E13384"/>
    <w:rsid w:val="00E4578A"/>
    <w:rsid w:val="00E52230"/>
    <w:rsid w:val="00EA3392"/>
    <w:rsid w:val="00F636B6"/>
    <w:rsid w:val="00FA5285"/>
    <w:rsid w:val="00FB6271"/>
    <w:rsid w:val="00FD2BC6"/>
    <w:rsid w:val="00FD6285"/>
    <w:rsid w:val="00FE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309"/>
    <w:rPr>
      <w:rFonts w:ascii="Univers (W1)" w:hAnsi="Univers (W1)"/>
    </w:rPr>
  </w:style>
  <w:style w:type="paragraph" w:styleId="Titre5">
    <w:name w:val="heading 5"/>
    <w:basedOn w:val="Normal"/>
    <w:next w:val="Normal"/>
    <w:qFormat/>
    <w:rsid w:val="009D7309"/>
    <w:pPr>
      <w:keepNext/>
      <w:tabs>
        <w:tab w:val="left" w:pos="1418"/>
      </w:tabs>
      <w:ind w:right="-28"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Titre6">
    <w:name w:val="heading 6"/>
    <w:basedOn w:val="Normal"/>
    <w:next w:val="Normal"/>
    <w:qFormat/>
    <w:rsid w:val="009D7309"/>
    <w:pPr>
      <w:keepNext/>
      <w:tabs>
        <w:tab w:val="left" w:pos="4536"/>
      </w:tabs>
      <w:ind w:right="-28"/>
      <w:outlineLvl w:val="5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7139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A71392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A71392"/>
    <w:rPr>
      <w:color w:val="0000FF"/>
      <w:u w:val="single"/>
    </w:rPr>
  </w:style>
  <w:style w:type="paragraph" w:styleId="Textedebulles">
    <w:name w:val="Balloon Text"/>
    <w:basedOn w:val="Normal"/>
    <w:semiHidden/>
    <w:rsid w:val="00796DDB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rsid w:val="009D7309"/>
    <w:pPr>
      <w:tabs>
        <w:tab w:val="left" w:pos="0"/>
        <w:tab w:val="left" w:pos="4536"/>
      </w:tabs>
      <w:ind w:right="-28"/>
      <w:jc w:val="both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08744B"/>
    <w:rPr>
      <w:rFonts w:ascii="Univers (W1)" w:hAnsi="Univers (W1)"/>
    </w:rPr>
  </w:style>
  <w:style w:type="character" w:customStyle="1" w:styleId="En-tteCar">
    <w:name w:val="En-tête Car"/>
    <w:basedOn w:val="Policepardfaut"/>
    <w:link w:val="En-tte"/>
    <w:uiPriority w:val="99"/>
    <w:rsid w:val="00FB6271"/>
    <w:rPr>
      <w:rFonts w:ascii="Univers (W1)" w:hAnsi="Univers (W1)"/>
    </w:rPr>
  </w:style>
  <w:style w:type="character" w:customStyle="1" w:styleId="il">
    <w:name w:val="il"/>
    <w:basedOn w:val="Policepardfaut"/>
    <w:rsid w:val="00BC2B34"/>
  </w:style>
  <w:style w:type="character" w:customStyle="1" w:styleId="apple-converted-space">
    <w:name w:val="apple-converted-space"/>
    <w:basedOn w:val="Policepardfaut"/>
    <w:rsid w:val="00BC2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lfarh\Desktop\PUBLIO\Publio%20tous\EXP\ADM_OUT_DOMICILIATION%20IRREVOCABLE%20DE%20SALAIRE.E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ADM_OUT_DOMICILIATION IRREVOCABLE DE SALAIRE.EXP.dotx</Template>
  <TotalTime>25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D’EMPLOI</vt:lpstr>
    </vt:vector>
  </TitlesOfParts>
  <Company>SQLI</Company>
  <LinksUpToDate>false</LinksUpToDate>
  <CharactersWithSpaces>1061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D’EMPLOI</dc:title>
  <dc:creator>aelfarh</dc:creator>
  <cp:lastModifiedBy>Miryame</cp:lastModifiedBy>
  <cp:revision>7</cp:revision>
  <cp:lastPrinted>2016-02-08T16:29:00Z</cp:lastPrinted>
  <dcterms:created xsi:type="dcterms:W3CDTF">2016-03-08T09:30:00Z</dcterms:created>
  <dcterms:modified xsi:type="dcterms:W3CDTF">2016-03-23T10:43:00Z</dcterms:modified>
</cp:coreProperties>
</file>